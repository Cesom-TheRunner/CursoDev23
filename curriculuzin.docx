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7A385601DAED4FA6892B25A7B78E077D"/>
        </w:placeholder>
        <w:docPartList>
          <w:docPartGallery w:val="Quick Parts"/>
          <w:docPartCategory w:val=" Nome do Currículo"/>
        </w:docPartList>
      </w:sdtPr>
      <w:sdtEndPr/>
      <w:sdtContent>
        <w:p w:rsidR="00584C75" w:rsidRDefault="00D76746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53C09ACA85834290BA085EA14DF7695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D241E">
                <w:t>Lucas ferreira cecon</w:t>
              </w:r>
            </w:sdtContent>
          </w:sdt>
        </w:p>
        <w:sdt>
          <w:sdtPr>
            <w:alias w:val="Endereço de Email"/>
            <w:tag w:val=""/>
            <w:id w:val="527535243"/>
            <w:placeholder>
              <w:docPart w:val="9ED205825A264F30A5D6B0B4E6BB3E7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84C75" w:rsidRDefault="00FD241E">
              <w:pPr>
                <w:pStyle w:val="SemEspaamento"/>
              </w:pPr>
              <w:r>
                <w:t>@</w:t>
              </w:r>
              <w:proofErr w:type="spellStart"/>
              <w:proofErr w:type="gramStart"/>
              <w:r>
                <w:t>l.cecon</w:t>
              </w:r>
              <w:proofErr w:type="spellEnd"/>
              <w:proofErr w:type="gramEnd"/>
              <w:r>
                <w:t>_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F1558265FDA04DCC9AB92BDB1D41ED2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84C75" w:rsidRDefault="00FD241E">
              <w:pPr>
                <w:pStyle w:val="SemEspaamento"/>
              </w:pPr>
              <w:proofErr w:type="spellStart"/>
              <w:r>
                <w:t>Jacareí-SP</w:t>
              </w:r>
              <w:proofErr w:type="spellEnd"/>
            </w:p>
          </w:sdtContent>
        </w:sdt>
        <w:sdt>
          <w:sdtPr>
            <w:alias w:val="Telefone"/>
            <w:tag w:val=""/>
            <w:id w:val="1357783703"/>
            <w:placeholder>
              <w:docPart w:val="ED0FBD84CF014509A8873EF609646E5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84C75" w:rsidRDefault="00FD241E">
              <w:pPr>
                <w:pStyle w:val="SemEspaamento"/>
              </w:pPr>
              <w:r>
                <w:t>1299943454</w:t>
              </w:r>
            </w:p>
          </w:sdtContent>
        </w:sdt>
        <w:sdt>
          <w:sdtPr>
            <w:rPr>
              <w:rStyle w:val="TextodoEspaoReservado"/>
              <w:color w:val="000000"/>
            </w:rPr>
            <w:id w:val="1753779621"/>
            <w:placeholder>
              <w:docPart w:val="A294E9B7DD42447D89AFE5B3D5973BD0"/>
            </w:placeholder>
            <w:text/>
          </w:sdtPr>
          <w:sdtEndPr>
            <w:rPr>
              <w:rStyle w:val="TextodoEspaoReservado"/>
            </w:rPr>
          </w:sdtEndPr>
          <w:sdtContent>
            <w:p w:rsidR="00584C75" w:rsidRDefault="00FD241E">
              <w:r>
                <w:rPr>
                  <w:rStyle w:val="TextodoEspaoReservado"/>
                  <w:color w:val="000000"/>
                </w:rPr>
                <w:t>lucasfcecon@outlook.com</w:t>
              </w:r>
            </w:p>
          </w:sdtContent>
        </w:sdt>
      </w:sdtContent>
    </w:sdt>
    <w:p w:rsidR="00584C75" w:rsidRDefault="00D76746">
      <w:pPr>
        <w:pStyle w:val="TtulodeSeo"/>
      </w:pPr>
      <w:r>
        <w:t>Objetivos</w:t>
      </w:r>
    </w:p>
    <w:p w:rsidR="00584C75" w:rsidRDefault="00DF19A1">
      <w:r>
        <w:t>Adquirir muitos conhecimentos sobre a área de t.i. e se tornar grande programador freelancer</w:t>
      </w:r>
      <w:r w:rsidR="008A1A1A">
        <w:t xml:space="preserve"> </w:t>
      </w:r>
    </w:p>
    <w:p w:rsidR="00BB3537" w:rsidRPr="00BB3537" w:rsidRDefault="00BB3537" w:rsidP="00BB3537">
      <w:pPr>
        <w:pStyle w:val="Subseo"/>
      </w:pPr>
      <w:r>
        <w:t>FORMAÇÃO ACADÊMICA:</w:t>
      </w:r>
    </w:p>
    <w:p w:rsidR="00BB3537" w:rsidRDefault="00BB3537" w:rsidP="00BB3537">
      <w:pPr>
        <w:pStyle w:val="PargrafodaLista"/>
        <w:numPr>
          <w:ilvl w:val="0"/>
          <w:numId w:val="6"/>
        </w:numPr>
      </w:pPr>
      <w:r>
        <w:t xml:space="preserve">SESI/SENAI </w:t>
      </w:r>
    </w:p>
    <w:p w:rsidR="00BB3537" w:rsidRPr="00BB3537" w:rsidRDefault="00FD241E" w:rsidP="00BB3537">
      <w:pPr>
        <w:pStyle w:val="PargrafodaLista"/>
        <w:rPr>
          <w:rStyle w:val="nfaseIntensa"/>
          <w:b w:val="0"/>
          <w:bCs w:val="0"/>
          <w:i w:val="0"/>
          <w:iCs w:val="0"/>
          <w:color w:val="auto"/>
        </w:rPr>
      </w:pPr>
      <w:r w:rsidRPr="00BB3537">
        <w:rPr>
          <w:b/>
          <w:bCs/>
          <w:i/>
          <w:iCs/>
          <w:color w:val="D1282E" w:themeColor="text2"/>
        </w:rPr>
        <w:t>2022-2024</w:t>
      </w:r>
      <w:r w:rsidR="00D76746">
        <w:t xml:space="preserve">  </w:t>
      </w:r>
    </w:p>
    <w:p w:rsidR="00584C75" w:rsidRDefault="00FD241E">
      <w:pPr>
        <w:pStyle w:val="PargrafodaLista"/>
        <w:numPr>
          <w:ilvl w:val="0"/>
          <w:numId w:val="4"/>
        </w:numPr>
        <w:ind w:hanging="288"/>
      </w:pPr>
      <w:r>
        <w:t>Ensino Fundamental 1 e 2 completos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>2x fui para a OBMEP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>1x Olímpiada de Programação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 xml:space="preserve">Cursando Língua Inglesa </w:t>
      </w:r>
    </w:p>
    <w:p w:rsidR="00BB3537" w:rsidRDefault="00BB3537">
      <w:pPr>
        <w:pStyle w:val="PargrafodaLista"/>
        <w:numPr>
          <w:ilvl w:val="0"/>
          <w:numId w:val="4"/>
        </w:numPr>
        <w:ind w:hanging="288"/>
      </w:pPr>
      <w:r>
        <w:t>Cursando Desenvolvimento de Sistemas no SENAI</w:t>
      </w:r>
    </w:p>
    <w:p w:rsidR="00584C75" w:rsidRDefault="00D76746">
      <w:pPr>
        <w:pStyle w:val="TtulodeSeo"/>
      </w:pPr>
      <w:r>
        <w:t>Habilidades</w:t>
      </w:r>
    </w:p>
    <w:p w:rsidR="00584C75" w:rsidRDefault="00FD241E">
      <w:pPr>
        <w:pStyle w:val="PargrafodaLista"/>
        <w:numPr>
          <w:ilvl w:val="0"/>
          <w:numId w:val="4"/>
        </w:numPr>
        <w:ind w:hanging="288"/>
      </w:pPr>
      <w:r>
        <w:t>Facilidade em Lógica Matemática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>Facilidade em exatas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>Organizado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>Responsável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>Fiel</w:t>
      </w:r>
    </w:p>
    <w:p w:rsidR="00FD241E" w:rsidRDefault="00FD241E">
      <w:pPr>
        <w:pStyle w:val="PargrafodaLista"/>
        <w:numPr>
          <w:ilvl w:val="0"/>
          <w:numId w:val="4"/>
        </w:numPr>
        <w:ind w:hanging="288"/>
      </w:pPr>
      <w:r>
        <w:t>Companheiro</w:t>
      </w:r>
    </w:p>
    <w:p w:rsidR="008A1A1A" w:rsidRDefault="008A1A1A">
      <w:pPr>
        <w:pStyle w:val="PargrafodaLista"/>
        <w:numPr>
          <w:ilvl w:val="0"/>
          <w:numId w:val="4"/>
        </w:numPr>
        <w:ind w:hanging="288"/>
      </w:pPr>
      <w:r>
        <w:t xml:space="preserve">Inglês </w:t>
      </w:r>
      <w:bookmarkStart w:id="0" w:name="_GoBack"/>
      <w:bookmarkEnd w:id="0"/>
    </w:p>
    <w:p w:rsidR="00FD241E" w:rsidRDefault="00FD241E" w:rsidP="00FD241E">
      <w:pPr>
        <w:ind w:left="144"/>
      </w:pPr>
    </w:p>
    <w:p w:rsidR="00584C75" w:rsidRDefault="00584C75">
      <w:pPr>
        <w:spacing w:line="276" w:lineRule="auto"/>
      </w:pPr>
    </w:p>
    <w:sectPr w:rsidR="00584C75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746" w:rsidRDefault="00D76746">
      <w:pPr>
        <w:spacing w:after="0" w:line="240" w:lineRule="auto"/>
      </w:pPr>
      <w:r>
        <w:separator/>
      </w:r>
    </w:p>
  </w:endnote>
  <w:endnote w:type="continuationSeparator" w:id="0">
    <w:p w:rsidR="00D76746" w:rsidRDefault="00D76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C75" w:rsidRDefault="00D7674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3476614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1B2534D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AC5542B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584C75" w:rsidRDefault="00D7674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84C75" w:rsidRDefault="00D76746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584C75" w:rsidRDefault="00D76746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746" w:rsidRDefault="00D76746">
      <w:pPr>
        <w:spacing w:after="0" w:line="240" w:lineRule="auto"/>
      </w:pPr>
      <w:r>
        <w:separator/>
      </w:r>
    </w:p>
  </w:footnote>
  <w:footnote w:type="continuationSeparator" w:id="0">
    <w:p w:rsidR="00D76746" w:rsidRDefault="00D76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C75" w:rsidRDefault="00D7674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B6EBA11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2B87452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2140292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584C75" w:rsidRDefault="00584C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522"/>
    <w:multiLevelType w:val="hybridMultilevel"/>
    <w:tmpl w:val="DBAA9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68B2507"/>
    <w:multiLevelType w:val="hybridMultilevel"/>
    <w:tmpl w:val="69BA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1E"/>
    <w:rsid w:val="00584C75"/>
    <w:rsid w:val="008A1A1A"/>
    <w:rsid w:val="00AD30FA"/>
    <w:rsid w:val="00BB3537"/>
    <w:rsid w:val="00D76746"/>
    <w:rsid w:val="00DF19A1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F5821"/>
  <w15:docId w15:val="{337CEC8A-E06E-406B-8BCC-6D89A340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385601DAED4FA6892B25A7B78E07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7D4C77-564D-4A5C-946F-39360F33BBFB}"/>
      </w:docPartPr>
      <w:docPartBody>
        <w:p w:rsidR="00000000" w:rsidRDefault="00D564D5">
          <w:pPr>
            <w:pStyle w:val="7A385601DAED4FA6892B25A7B78E077D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53C09ACA85834290BA085EA14DF769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35715-5DE4-4651-B86F-846407005CCA}"/>
      </w:docPartPr>
      <w:docPartBody>
        <w:p w:rsidR="00000000" w:rsidRDefault="00D564D5">
          <w:pPr>
            <w:pStyle w:val="53C09ACA85834290BA085EA14DF76956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9ED205825A264F30A5D6B0B4E6BB3E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5490BF-0FB6-4561-B830-00F5A90F79C7}"/>
      </w:docPartPr>
      <w:docPartBody>
        <w:p w:rsidR="00000000" w:rsidRDefault="00D564D5">
          <w:pPr>
            <w:pStyle w:val="9ED205825A264F30A5D6B0B4E6BB3E7B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F1558265FDA04DCC9AB92BDB1D41ED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DCB069-B050-43CF-8681-8AF945F32F14}"/>
      </w:docPartPr>
      <w:docPartBody>
        <w:p w:rsidR="00000000" w:rsidRDefault="00D564D5">
          <w:pPr>
            <w:pStyle w:val="F1558265FDA04DCC9AB92BDB1D41ED24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ED0FBD84CF014509A8873EF609646E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CC469-AF6A-483F-A667-E330E67DF4B4}"/>
      </w:docPartPr>
      <w:docPartBody>
        <w:p w:rsidR="00000000" w:rsidRDefault="00D564D5">
          <w:pPr>
            <w:pStyle w:val="ED0FBD84CF014509A8873EF609646E5E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  <w:docPart>
      <w:docPartPr>
        <w:name w:val="A294E9B7DD42447D89AFE5B3D5973B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863C55-64D1-4388-93E3-F3C4601D29D1}"/>
      </w:docPartPr>
      <w:docPartBody>
        <w:p w:rsidR="00000000" w:rsidRDefault="00D564D5">
          <w:pPr>
            <w:pStyle w:val="A294E9B7DD42447D89AFE5B3D5973BD0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D5"/>
    <w:rsid w:val="00D5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7A385601DAED4FA6892B25A7B78E077D">
    <w:name w:val="7A385601DAED4FA6892B25A7B78E077D"/>
  </w:style>
  <w:style w:type="paragraph" w:customStyle="1" w:styleId="53C09ACA85834290BA085EA14DF76956">
    <w:name w:val="53C09ACA85834290BA085EA14DF76956"/>
  </w:style>
  <w:style w:type="paragraph" w:customStyle="1" w:styleId="9ED205825A264F30A5D6B0B4E6BB3E7B">
    <w:name w:val="9ED205825A264F30A5D6B0B4E6BB3E7B"/>
  </w:style>
  <w:style w:type="paragraph" w:customStyle="1" w:styleId="F1558265FDA04DCC9AB92BDB1D41ED24">
    <w:name w:val="F1558265FDA04DCC9AB92BDB1D41ED24"/>
  </w:style>
  <w:style w:type="paragraph" w:customStyle="1" w:styleId="ED0FBD84CF014509A8873EF609646E5E">
    <w:name w:val="ED0FBD84CF014509A8873EF609646E5E"/>
  </w:style>
  <w:style w:type="paragraph" w:customStyle="1" w:styleId="A294E9B7DD42447D89AFE5B3D5973BD0">
    <w:name w:val="A294E9B7DD42447D89AFE5B3D5973BD0"/>
  </w:style>
  <w:style w:type="paragraph" w:customStyle="1" w:styleId="5F363CD87A7E48B080137A69CB21B00D">
    <w:name w:val="5F363CD87A7E48B080137A69CB21B00D"/>
  </w:style>
  <w:style w:type="paragraph" w:customStyle="1" w:styleId="517258C0B7D2469B862BD12C527D9323">
    <w:name w:val="517258C0B7D2469B862BD12C527D9323"/>
  </w:style>
  <w:style w:type="paragraph" w:customStyle="1" w:styleId="B63FBEE9581A495281B8442EF4016DFE">
    <w:name w:val="B63FBEE9581A495281B8442EF4016DFE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CBBF783B568A43E5BAC4CC68648B84C0">
    <w:name w:val="CBBF783B568A43E5BAC4CC68648B84C0"/>
  </w:style>
  <w:style w:type="paragraph" w:customStyle="1" w:styleId="2618482CFA5A4474A2A22543F58E366D">
    <w:name w:val="2618482CFA5A4474A2A22543F58E366D"/>
  </w:style>
  <w:style w:type="paragraph" w:customStyle="1" w:styleId="00BA7053CEB149159DF92CDC7875102D">
    <w:name w:val="00BA7053CEB149159DF92CDC7875102D"/>
  </w:style>
  <w:style w:type="paragraph" w:customStyle="1" w:styleId="E644607375E9465293A307E4BE51B3B6">
    <w:name w:val="E644607375E9465293A307E4BE51B3B6"/>
  </w:style>
  <w:style w:type="paragraph" w:customStyle="1" w:styleId="6AF6A8D1FD984B1595E0C43E3B189B93">
    <w:name w:val="6AF6A8D1FD984B1595E0C43E3B189B93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1762A7AFD24740D4AB4A17B89545D1D2">
    <w:name w:val="1762A7AFD24740D4AB4A17B89545D1D2"/>
  </w:style>
  <w:style w:type="paragraph" w:customStyle="1" w:styleId="03B36050184E42AF87C41A25C48563EA">
    <w:name w:val="03B36050184E42AF87C41A25C48563EA"/>
  </w:style>
  <w:style w:type="paragraph" w:customStyle="1" w:styleId="9864BED10A914C34B96D4D952CA6857C">
    <w:name w:val="9864BED10A914C34B96D4D952CA6857C"/>
  </w:style>
  <w:style w:type="paragraph" w:customStyle="1" w:styleId="00A80381D80048039D72031506210EE8">
    <w:name w:val="00A80381D80048039D72031506210E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Jacareí-SP</CompanyAddress>
  <CompanyPhone>1299943454</CompanyPhone>
  <CompanyFax/>
  <CompanyEmail>@l.cecon_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725156-4575-4EAB-8E59-5E18C3D6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52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ferreira cecon</dc:creator>
  <cp:lastModifiedBy>DEV2023</cp:lastModifiedBy>
  <cp:revision>1</cp:revision>
  <dcterms:created xsi:type="dcterms:W3CDTF">2023-02-02T13:54:00Z</dcterms:created>
  <dcterms:modified xsi:type="dcterms:W3CDTF">2023-02-02T14:47:00Z</dcterms:modified>
</cp:coreProperties>
</file>